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C59" w:rsidRDefault="004A6C59" w:rsidP="004A6C59">
      <w:bookmarkStart w:id="0" w:name="_gjdgxs" w:colFirst="0" w:colLast="0"/>
      <w:bookmarkEnd w:id="0"/>
      <w:proofErr w:type="gramStart"/>
      <w:r>
        <w:t xml:space="preserve">{{ </w:t>
      </w:r>
      <w:proofErr w:type="spellStart"/>
      <w:r>
        <w:t>format</w:t>
      </w:r>
      <w:proofErr w:type="gramEnd"/>
      <w:r>
        <w:t>_date</w:t>
      </w:r>
      <w:proofErr w:type="spellEnd"/>
      <w:r>
        <w:t>(today()) }}</w:t>
      </w:r>
    </w:p>
    <w:p w:rsidR="004A6C59" w:rsidRDefault="004A6C59" w:rsidP="004A6C59"/>
    <w:p w:rsidR="004A6C59" w:rsidRDefault="004A6C59" w:rsidP="004A6C59">
      <w:proofErr w:type="gramStart"/>
      <w:r>
        <w:t>{{ collector.name</w:t>
      </w:r>
      <w:proofErr w:type="gramEnd"/>
      <w:r>
        <w:t xml:space="preserve"> }}</w:t>
      </w:r>
    </w:p>
    <w:p w:rsidR="004A6C59" w:rsidRDefault="004A6C59" w:rsidP="004A6C59">
      <w:proofErr w:type="gramStart"/>
      <w:r>
        <w:t xml:space="preserve">{{ </w:t>
      </w:r>
      <w:proofErr w:type="spellStart"/>
      <w:r>
        <w:t>collector</w:t>
      </w:r>
      <w:proofErr w:type="gramEnd"/>
      <w:r>
        <w:t>.address.address</w:t>
      </w:r>
      <w:proofErr w:type="spellEnd"/>
      <w:r>
        <w:t xml:space="preserve"> }}</w:t>
      </w:r>
    </w:p>
    <w:p w:rsidR="004A6C59" w:rsidRDefault="004A6C59" w:rsidP="004A6C59">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ind w:left="720" w:hanging="720"/>
        <w:rPr>
          <w:color w:val="000000"/>
        </w:rPr>
      </w:pPr>
      <w:r>
        <w:rPr>
          <w:b/>
          <w:color w:val="000000"/>
        </w:rPr>
        <w:t xml:space="preserve">Re: </w:t>
      </w:r>
      <w:r>
        <w:rPr>
          <w:b/>
          <w:color w:val="000000"/>
        </w:rPr>
        <w:tab/>
      </w:r>
      <w:r w:rsidR="00CC14A0">
        <w:rPr>
          <w:color w:val="000000"/>
        </w:rPr>
        <w:t>{{</w:t>
      </w:r>
      <w:proofErr w:type="spellStart"/>
      <w:proofErr w:type="gramStart"/>
      <w:r>
        <w:rPr>
          <w:color w:val="000000"/>
        </w:rPr>
        <w:t>client</w:t>
      </w:r>
      <w:r>
        <w:t>.name</w:t>
      </w:r>
      <w:r w:rsidR="00CC14A0">
        <w:t>.first</w:t>
      </w:r>
      <w:proofErr w:type="spellEnd"/>
      <w:proofErr w:type="gramEnd"/>
      <w:r>
        <w:rPr>
          <w:color w:val="000000"/>
        </w:rPr>
        <w:t>}}</w:t>
      </w:r>
      <w:r w:rsidR="00CC14A0">
        <w:rPr>
          <w:color w:val="000000"/>
        </w:rPr>
        <w:t xml:space="preserve"> {{</w:t>
      </w:r>
      <w:proofErr w:type="spellStart"/>
      <w:r w:rsidR="00CC14A0">
        <w:rPr>
          <w:color w:val="000000"/>
        </w:rPr>
        <w:t>client.name.last</w:t>
      </w:r>
      <w:proofErr w:type="spellEnd"/>
      <w:r w:rsidR="00CC14A0">
        <w:rPr>
          <w:color w:val="000000"/>
        </w:rPr>
        <w:t>}}</w:t>
      </w:r>
    </w:p>
    <w:p w:rsidR="003D7F11" w:rsidRPr="003D7F11" w:rsidRDefault="003D7F11" w:rsidP="000D3EE6">
      <w:pPr>
        <w:pBdr>
          <w:top w:val="nil"/>
          <w:left w:val="nil"/>
          <w:bottom w:val="nil"/>
          <w:right w:val="nil"/>
          <w:between w:val="nil"/>
        </w:pBdr>
        <w:ind w:left="720" w:hanging="720"/>
        <w:rPr>
          <w:color w:val="000000"/>
        </w:rPr>
      </w:pPr>
      <w:r>
        <w:rPr>
          <w:b/>
          <w:color w:val="000000"/>
        </w:rPr>
        <w:tab/>
      </w:r>
      <w:r w:rsidR="00DB3F6A">
        <w:rPr>
          <w:color w:val="000000"/>
        </w:rPr>
        <w:t xml:space="preserve">c/o </w:t>
      </w:r>
      <w:r w:rsidR="00CC14A0">
        <w:rPr>
          <w:color w:val="000000"/>
        </w:rPr>
        <w:t>{{</w:t>
      </w:r>
      <w:proofErr w:type="spellStart"/>
      <w:proofErr w:type="gramStart"/>
      <w:r w:rsidR="00CC14A0">
        <w:rPr>
          <w:color w:val="000000"/>
        </w:rPr>
        <w:t>advocate</w:t>
      </w:r>
      <w:r w:rsidR="00CC14A0">
        <w:t>.name.first</w:t>
      </w:r>
      <w:proofErr w:type="spellEnd"/>
      <w:proofErr w:type="gramEnd"/>
      <w:r w:rsidR="00CC14A0">
        <w:rPr>
          <w:color w:val="000000"/>
        </w:rPr>
        <w:t>}} {{</w:t>
      </w:r>
      <w:proofErr w:type="spellStart"/>
      <w:r w:rsidR="00CC14A0">
        <w:rPr>
          <w:color w:val="000000"/>
        </w:rPr>
        <w:t>advocate.name.last</w:t>
      </w:r>
      <w:proofErr w:type="spellEnd"/>
      <w:r w:rsidR="00CC14A0">
        <w:rPr>
          <w:color w:val="000000"/>
        </w:rPr>
        <w:t>}}</w:t>
      </w:r>
      <w:r w:rsidR="000D3EE6">
        <w:rPr>
          <w:color w:val="000000"/>
        </w:rPr>
        <w:t xml:space="preserve">, </w:t>
      </w:r>
      <w:r w:rsidRPr="003D7F11">
        <w:rPr>
          <w:color w:val="000000"/>
        </w:rPr>
        <w:t>Gr</w:t>
      </w:r>
      <w:r>
        <w:rPr>
          <w:color w:val="000000"/>
        </w:rPr>
        <w:t>eater Boston Legal Services</w:t>
      </w:r>
    </w:p>
    <w:p w:rsidR="004A6C59" w:rsidRDefault="004A6C59" w:rsidP="004A6C59">
      <w:pPr>
        <w:pBdr>
          <w:top w:val="nil"/>
          <w:left w:val="nil"/>
          <w:bottom w:val="nil"/>
          <w:right w:val="nil"/>
          <w:between w:val="nil"/>
        </w:pBdr>
        <w:ind w:left="720" w:hanging="720"/>
        <w:rPr>
          <w:b/>
          <w:color w:val="000000"/>
        </w:rPr>
      </w:pPr>
      <w:r>
        <w:rPr>
          <w:color w:val="000000"/>
        </w:rPr>
        <w:tab/>
        <w:t xml:space="preserve">{% if </w:t>
      </w:r>
      <w:proofErr w:type="spellStart"/>
      <w:r>
        <w:rPr>
          <w:color w:val="000000"/>
        </w:rPr>
        <w:t>account_number_known</w:t>
      </w:r>
      <w:proofErr w:type="spellEnd"/>
      <w:r>
        <w:rPr>
          <w:color w:val="000000"/>
        </w:rPr>
        <w:t xml:space="preserve"> </w:t>
      </w:r>
      <w:proofErr w:type="gramStart"/>
      <w:r>
        <w:rPr>
          <w:color w:val="000000"/>
        </w:rPr>
        <w:t>%}</w:t>
      </w:r>
      <w:r>
        <w:rPr>
          <w:b/>
          <w:color w:val="000000"/>
        </w:rPr>
        <w:t>Alleged</w:t>
      </w:r>
      <w:proofErr w:type="gramEnd"/>
      <w:r>
        <w:rPr>
          <w:b/>
          <w:color w:val="000000"/>
        </w:rPr>
        <w:t xml:space="preserve"> Account Number:</w:t>
      </w:r>
      <w:r>
        <w:rPr>
          <w:color w:val="000000"/>
        </w:rPr>
        <w:t xml:space="preserve"> {{ </w:t>
      </w:r>
      <w:proofErr w:type="spellStart"/>
      <w:r>
        <w:rPr>
          <w:color w:val="000000"/>
        </w:rPr>
        <w:t>account_number</w:t>
      </w:r>
      <w:proofErr w:type="spellEnd"/>
      <w:r>
        <w:rPr>
          <w:color w:val="000000"/>
        </w:rPr>
        <w:t xml:space="preserve"> }}</w:t>
      </w:r>
      <w:r>
        <w:rPr>
          <w:b/>
          <w:color w:val="000000"/>
        </w:rPr>
        <w:t xml:space="preserve"> </w:t>
      </w:r>
    </w:p>
    <w:p w:rsidR="004A6C59" w:rsidRDefault="004A6C59" w:rsidP="004A6C59">
      <w:pPr>
        <w:pBdr>
          <w:top w:val="nil"/>
          <w:left w:val="nil"/>
          <w:bottom w:val="nil"/>
          <w:right w:val="nil"/>
          <w:between w:val="nil"/>
        </w:pBdr>
        <w:ind w:left="720" w:hanging="720"/>
        <w:rPr>
          <w:color w:val="000000"/>
        </w:rPr>
      </w:pPr>
      <w:r>
        <w:rPr>
          <w:b/>
          <w:color w:val="000000"/>
        </w:rPr>
        <w:tab/>
      </w:r>
      <w:r>
        <w:rPr>
          <w:color w:val="000000"/>
        </w:rPr>
        <w:t xml:space="preserve">{% </w:t>
      </w:r>
      <w:proofErr w:type="spellStart"/>
      <w:r>
        <w:rPr>
          <w:color w:val="000000"/>
        </w:rPr>
        <w:t>endif</w:t>
      </w:r>
      <w:proofErr w:type="spellEnd"/>
      <w:r>
        <w:rPr>
          <w:color w:val="000000"/>
        </w:rPr>
        <w:t xml:space="preserve"> </w:t>
      </w:r>
      <w:proofErr w:type="gramStart"/>
      <w:r>
        <w:rPr>
          <w:color w:val="000000"/>
        </w:rPr>
        <w:t>%}</w:t>
      </w:r>
      <w:r w:rsidR="002627E9">
        <w:rPr>
          <w:color w:val="000000"/>
        </w:rPr>
        <w:t>{</w:t>
      </w:r>
      <w:proofErr w:type="gramEnd"/>
      <w:r w:rsidR="002627E9">
        <w:rPr>
          <w:color w:val="000000"/>
        </w:rPr>
        <w:t xml:space="preserve">% </w:t>
      </w:r>
      <w:r w:rsidR="00251364">
        <w:rPr>
          <w:color w:val="000000"/>
        </w:rPr>
        <w:t xml:space="preserve">if </w:t>
      </w:r>
      <w:proofErr w:type="spellStart"/>
      <w:r w:rsidR="00251364">
        <w:rPr>
          <w:color w:val="000000"/>
        </w:rPr>
        <w:t>collector_is_debt_collector</w:t>
      </w:r>
      <w:proofErr w:type="spellEnd"/>
      <w:r w:rsidR="00251364">
        <w:rPr>
          <w:color w:val="000000"/>
        </w:rPr>
        <w:t xml:space="preserve"> and</w:t>
      </w:r>
      <w:bookmarkStart w:id="1" w:name="_GoBack"/>
      <w:bookmarkEnd w:id="1"/>
      <w:r w:rsidR="002627E9">
        <w:rPr>
          <w:color w:val="000000"/>
        </w:rPr>
        <w:t xml:space="preserve"> </w:t>
      </w:r>
      <w:proofErr w:type="spellStart"/>
      <w:r w:rsidR="002627E9">
        <w:rPr>
          <w:color w:val="000000"/>
        </w:rPr>
        <w:t>oc_known</w:t>
      </w:r>
      <w:proofErr w:type="spellEnd"/>
      <w:r w:rsidR="002627E9">
        <w:rPr>
          <w:color w:val="000000"/>
        </w:rPr>
        <w:t xml:space="preserve"> %}</w:t>
      </w:r>
      <w:r>
        <w:rPr>
          <w:b/>
          <w:color w:val="000000"/>
        </w:rPr>
        <w:t xml:space="preserve">Alleged </w:t>
      </w:r>
      <w:r w:rsidR="002627E9">
        <w:rPr>
          <w:b/>
          <w:color w:val="000000"/>
        </w:rPr>
        <w:t xml:space="preserve">Original </w:t>
      </w:r>
      <w:r>
        <w:rPr>
          <w:b/>
          <w:color w:val="000000"/>
        </w:rPr>
        <w:t>Creditor:</w:t>
      </w:r>
      <w:r>
        <w:rPr>
          <w:color w:val="000000"/>
        </w:rPr>
        <w:t xml:space="preserve"> {{ </w:t>
      </w:r>
      <w:proofErr w:type="spellStart"/>
      <w:r>
        <w:rPr>
          <w:color w:val="000000"/>
        </w:rPr>
        <w:t>oc_name</w:t>
      </w:r>
      <w:proofErr w:type="spellEnd"/>
      <w:r>
        <w:rPr>
          <w:color w:val="000000"/>
        </w:rPr>
        <w:t xml:space="preserve"> }}</w:t>
      </w:r>
      <w:r w:rsidR="002627E9">
        <w:rPr>
          <w:color w:val="000000"/>
        </w:rPr>
        <w:t xml:space="preserve">{% </w:t>
      </w:r>
      <w:proofErr w:type="spellStart"/>
      <w:r w:rsidR="002627E9">
        <w:rPr>
          <w:color w:val="000000"/>
        </w:rPr>
        <w:t>endif</w:t>
      </w:r>
      <w:proofErr w:type="spellEnd"/>
      <w:r w:rsidR="002627E9">
        <w:rPr>
          <w:color w:val="000000"/>
        </w:rPr>
        <w:t xml:space="preserve"> %}</w:t>
      </w:r>
    </w:p>
    <w:p w:rsidR="004A6C59" w:rsidRDefault="004A6C59" w:rsidP="004A6C59">
      <w:pPr>
        <w:pBdr>
          <w:top w:val="nil"/>
          <w:left w:val="nil"/>
          <w:bottom w:val="nil"/>
          <w:right w:val="nil"/>
          <w:between w:val="nil"/>
        </w:pBdr>
        <w:ind w:left="720" w:hanging="720"/>
      </w:pPr>
    </w:p>
    <w:p w:rsidR="004A6C59" w:rsidRPr="005217C6" w:rsidRDefault="004A6C59" w:rsidP="004A6C59">
      <w:pPr>
        <w:pBdr>
          <w:top w:val="nil"/>
          <w:left w:val="nil"/>
          <w:bottom w:val="nil"/>
          <w:right w:val="nil"/>
          <w:between w:val="nil"/>
        </w:pBdr>
        <w:ind w:left="720" w:hanging="720"/>
        <w:rPr>
          <w:b/>
        </w:rPr>
      </w:pPr>
      <w:r>
        <w:t xml:space="preserve">{% if validation == True </w:t>
      </w:r>
      <w:proofErr w:type="gramStart"/>
      <w:r>
        <w:t>%}</w:t>
      </w:r>
      <w:r>
        <w:rPr>
          <w:b/>
        </w:rPr>
        <w:t>REQUEST</w:t>
      </w:r>
      <w:proofErr w:type="gramEnd"/>
      <w:r>
        <w:rPr>
          <w:b/>
        </w:rPr>
        <w:t xml:space="preserve"> FOR VALIDATION OF DEBT</w:t>
      </w:r>
      <w:r>
        <w:t>{% else %}</w:t>
      </w:r>
      <w:r>
        <w:rPr>
          <w:b/>
        </w:rPr>
        <w:t>DO NOT CONTACT LETTER</w:t>
      </w:r>
      <w:r>
        <w:t>{% endif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spacing w:after="160" w:line="259" w:lineRule="auto"/>
        <w:ind w:left="720" w:hanging="720"/>
        <w:jc w:val="both"/>
        <w:rPr>
          <w:color w:val="000000"/>
        </w:rPr>
      </w:pPr>
      <w:r>
        <w:rPr>
          <w:color w:val="000000"/>
        </w:rPr>
        <w:t>Dear Madam or Sir:</w:t>
      </w:r>
    </w:p>
    <w:p w:rsidR="004A6C59" w:rsidRDefault="004A6C59" w:rsidP="004A6C59">
      <w:pPr>
        <w:pBdr>
          <w:top w:val="nil"/>
          <w:left w:val="nil"/>
          <w:bottom w:val="nil"/>
          <w:right w:val="nil"/>
          <w:between w:val="nil"/>
        </w:pBdr>
        <w:spacing w:after="160" w:line="259" w:lineRule="auto"/>
        <w:jc w:val="both"/>
        <w:rPr>
          <w:color w:val="000000"/>
        </w:rPr>
      </w:pPr>
      <w:r>
        <w:t xml:space="preserve">{% if validation == True </w:t>
      </w:r>
      <w:proofErr w:type="gramStart"/>
      <w:r>
        <w:t>%}</w:t>
      </w:r>
      <w:r w:rsidR="003D7F11">
        <w:rPr>
          <w:color w:val="000000"/>
        </w:rPr>
        <w:t>My</w:t>
      </w:r>
      <w:proofErr w:type="gramEnd"/>
      <w:r w:rsidR="003D7F11">
        <w:rPr>
          <w:color w:val="000000"/>
        </w:rPr>
        <w:t xml:space="preserve"> client</w:t>
      </w:r>
      <w:r>
        <w:rPr>
          <w:color w:val="000000"/>
        </w:rPr>
        <w:t xml:space="preserve"> dispute</w:t>
      </w:r>
      <w:r w:rsidR="003D7F11">
        <w:rPr>
          <w:color w:val="000000"/>
        </w:rPr>
        <w:t>s</w:t>
      </w:r>
      <w:r>
        <w:rPr>
          <w:color w:val="000000"/>
        </w:rPr>
        <w:t xml:space="preserve"> the debt referenced above.</w:t>
      </w:r>
      <w:r>
        <w:t xml:space="preserve"> </w:t>
      </w:r>
      <w:r>
        <w:rPr>
          <w:color w:val="000000"/>
        </w:rPr>
        <w:t xml:space="preserve">In accordance with 940 Code of Massachusetts Regulations </w:t>
      </w:r>
      <w:proofErr w:type="gramStart"/>
      <w:r>
        <w:rPr>
          <w:color w:val="000000"/>
        </w:rPr>
        <w:t>7.08,{</w:t>
      </w:r>
      <w:proofErr w:type="gramEnd"/>
      <w:r>
        <w:rPr>
          <w:color w:val="000000"/>
        </w:rPr>
        <w:t xml:space="preserve">% if </w:t>
      </w:r>
      <w:proofErr w:type="spellStart"/>
      <w:r>
        <w:rPr>
          <w:color w:val="000000"/>
        </w:rPr>
        <w:t>collector_is_debt_collector</w:t>
      </w:r>
      <w:proofErr w:type="spellEnd"/>
      <w:r>
        <w:rPr>
          <w:color w:val="000000"/>
        </w:rPr>
        <w:t xml:space="preserve"> %} 15 U.S.C. § 1692g, and 209 Code of Massachusetts Regulations 18.18,{% endif</w:t>
      </w:r>
      <w:r>
        <w:t xml:space="preserve"> </w:t>
      </w:r>
      <w:r>
        <w:rPr>
          <w:color w:val="000000"/>
        </w:rPr>
        <w:t>%} please send the following:</w:t>
      </w:r>
    </w:p>
    <w:p w:rsidR="004A6C59" w:rsidRDefault="004A6C59" w:rsidP="004A6C59">
      <w:pPr>
        <w:numPr>
          <w:ilvl w:val="0"/>
          <w:numId w:val="32"/>
        </w:numPr>
        <w:pBdr>
          <w:top w:val="nil"/>
          <w:left w:val="nil"/>
          <w:bottom w:val="nil"/>
          <w:right w:val="nil"/>
          <w:between w:val="nil"/>
        </w:pBdr>
        <w:spacing w:after="120"/>
        <w:jc w:val="both"/>
      </w:pPr>
      <w:r>
        <w:rPr>
          <w:color w:val="000000"/>
        </w:rPr>
        <w:t>Written verification of the debt;</w:t>
      </w:r>
    </w:p>
    <w:p w:rsidR="004A6C59" w:rsidRDefault="004A6C59" w:rsidP="004A6C59">
      <w:pPr>
        <w:numPr>
          <w:ilvl w:val="0"/>
          <w:numId w:val="32"/>
        </w:numPr>
        <w:pBdr>
          <w:top w:val="nil"/>
          <w:left w:val="nil"/>
          <w:bottom w:val="nil"/>
          <w:right w:val="nil"/>
          <w:between w:val="nil"/>
        </w:pBdr>
        <w:spacing w:after="120"/>
        <w:jc w:val="both"/>
      </w:pPr>
      <w:r>
        <w:rPr>
          <w:color w:val="000000"/>
        </w:rPr>
        <w:t>The name and address of the original creditor;</w:t>
      </w:r>
    </w:p>
    <w:p w:rsidR="004A6C59" w:rsidRDefault="004A6C59" w:rsidP="004A6C59">
      <w:pPr>
        <w:numPr>
          <w:ilvl w:val="0"/>
          <w:numId w:val="32"/>
        </w:numPr>
        <w:pBdr>
          <w:top w:val="nil"/>
          <w:left w:val="nil"/>
          <w:bottom w:val="nil"/>
          <w:right w:val="nil"/>
          <w:between w:val="nil"/>
        </w:pBdr>
        <w:spacing w:after="120"/>
        <w:jc w:val="both"/>
      </w:pPr>
      <w:r>
        <w:rPr>
          <w:color w:val="000000"/>
        </w:rPr>
        <w:t>The amount of the alleged debt;</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r w:rsidR="003D7F11">
        <w:rPr>
          <w:color w:val="000000"/>
        </w:rPr>
        <w:t xml:space="preserve">client’s </w:t>
      </w:r>
      <w:r>
        <w:rPr>
          <w:color w:val="000000"/>
        </w:rPr>
        <w:t>signature and which concern this debt;</w:t>
      </w:r>
    </w:p>
    <w:p w:rsidR="004A6C59" w:rsidRDefault="004A6C59" w:rsidP="004A6C59">
      <w:pPr>
        <w:numPr>
          <w:ilvl w:val="0"/>
          <w:numId w:val="32"/>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 copy of any judgment against </w:t>
      </w:r>
      <w:r w:rsidR="003D7F11">
        <w:t>my client</w:t>
      </w:r>
      <w:r>
        <w:rPr>
          <w:color w:val="000000"/>
        </w:rPr>
        <w:t>.</w:t>
      </w:r>
    </w:p>
    <w:p w:rsidR="003F1C50" w:rsidRDefault="003F1C50" w:rsidP="003F1C50">
      <w:r>
        <w:t>{% endif %}</w:t>
      </w:r>
    </w:p>
    <w:p w:rsidR="004A6C59" w:rsidRDefault="004A6C59" w:rsidP="004A6C59"/>
    <w:p w:rsidR="004A6C59" w:rsidRDefault="004A6C59" w:rsidP="004A6C59">
      <w:r>
        <w:t xml:space="preserve">{% if </w:t>
      </w:r>
      <w:proofErr w:type="spellStart"/>
      <w:r w:rsidR="003D7F11">
        <w:t>advocate</w:t>
      </w:r>
      <w:r w:rsidRPr="0057686A">
        <w: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4A6C59" w:rsidRPr="00E92EE3" w:rsidRDefault="004A6C59" w:rsidP="004A6C59"/>
    <w:p w:rsidR="004A6C59" w:rsidRDefault="004A6C59" w:rsidP="004A6C59">
      <w:pPr>
        <w:pBdr>
          <w:top w:val="nil"/>
          <w:left w:val="nil"/>
          <w:bottom w:val="nil"/>
          <w:right w:val="nil"/>
          <w:between w:val="nil"/>
        </w:pBdr>
        <w:spacing w:after="160" w:line="259" w:lineRule="auto"/>
        <w:jc w:val="both"/>
      </w:pPr>
      <w:r>
        <w:rPr>
          <w:color w:val="000000"/>
        </w:rPr>
        <w:t>Note that in certain instances, pursuant to the law cited above, you must cease all collections activities until you have complied with the requests in this letter. {% endif %</w:t>
      </w:r>
      <w:r>
        <w:t>}{% if validation == False %}</w:t>
      </w:r>
      <w:r>
        <w:rPr>
          <w:color w:val="000000"/>
        </w:rPr>
        <w:t xml:space="preserve">In accordance with 15 U.S.C. § 1692c(c), to the extent that you qualify as a “debt collector” for the purposes of the Fair Debt Collection Practices Act, please cease all further </w:t>
      </w:r>
      <w:r>
        <w:rPr>
          <w:color w:val="000000"/>
        </w:rPr>
        <w:lastRenderedPageBreak/>
        <w:t xml:space="preserve">communications with </w:t>
      </w:r>
      <w:r w:rsidR="003D7F11">
        <w:rPr>
          <w:color w:val="000000"/>
        </w:rPr>
        <w:t>my client</w:t>
      </w:r>
      <w:r>
        <w:rPr>
          <w:color w:val="000000"/>
        </w:rPr>
        <w:t xml:space="preserve"> regarding this debt. {% </w:t>
      </w:r>
      <w:proofErr w:type="spellStart"/>
      <w:r>
        <w:rPr>
          <w:color w:val="000000"/>
        </w:rPr>
        <w:t>endif</w:t>
      </w:r>
      <w:proofErr w:type="spellEnd"/>
      <w:r>
        <w:t xml:space="preserve"> </w:t>
      </w:r>
      <w:proofErr w:type="gramStart"/>
      <w:r>
        <w:rPr>
          <w:color w:val="000000"/>
        </w:rPr>
        <w:t>%}</w:t>
      </w:r>
      <w:r w:rsidR="000C32FF">
        <w:rPr>
          <w:color w:val="000000"/>
        </w:rPr>
        <w:t>{</w:t>
      </w:r>
      <w:proofErr w:type="gramEnd"/>
      <w:r w:rsidR="000C32FF">
        <w:rPr>
          <w:color w:val="000000"/>
        </w:rPr>
        <w:t xml:space="preserve">% if </w:t>
      </w:r>
      <w:proofErr w:type="spellStart"/>
      <w:r w:rsidR="000C32FF" w:rsidRPr="000C32FF">
        <w:rPr>
          <w:color w:val="000000"/>
        </w:rPr>
        <w:t>communications_go_to_advocate</w:t>
      </w:r>
      <w:proofErr w:type="spellEnd"/>
      <w:r w:rsidR="000C32FF">
        <w:rPr>
          <w:color w:val="000000"/>
        </w:rPr>
        <w:t xml:space="preserve"> %} Please direct all further communications regarding this debt to me using the address information above or below. {% </w:t>
      </w:r>
      <w:proofErr w:type="spellStart"/>
      <w:r w:rsidR="000C32FF">
        <w:rPr>
          <w:color w:val="000000"/>
        </w:rPr>
        <w:t>endif</w:t>
      </w:r>
      <w:proofErr w:type="spellEnd"/>
      <w:r w:rsidR="000C32FF">
        <w:rPr>
          <w:color w:val="000000"/>
        </w:rPr>
        <w:t xml:space="preserve"> %}</w:t>
      </w:r>
    </w:p>
    <w:p w:rsidR="003D7F11" w:rsidRDefault="003D7F11" w:rsidP="004A6C59"/>
    <w:p w:rsidR="003D7F11" w:rsidRDefault="003D7F11" w:rsidP="004A6C59">
      <w:r>
        <w:t>Please direct all future communications regarding this debt to me at the address above.</w:t>
      </w:r>
    </w:p>
    <w:p w:rsidR="003D7F11" w:rsidRDefault="003D7F11" w:rsidP="004A6C59"/>
    <w:p w:rsidR="004A6C59" w:rsidRDefault="004A6C59" w:rsidP="004A6C59">
      <w:r>
        <w:t>Sincerely,</w:t>
      </w:r>
    </w:p>
    <w:p w:rsidR="004A6C59" w:rsidRDefault="004A6C59" w:rsidP="004A6C59"/>
    <w:p w:rsidR="00CC14A0" w:rsidRPr="00B316F3" w:rsidRDefault="00CC14A0" w:rsidP="00CC14A0">
      <w:pPr>
        <w:pBdr>
          <w:top w:val="nil"/>
          <w:left w:val="nil"/>
          <w:bottom w:val="nil"/>
          <w:right w:val="nil"/>
          <w:between w:val="nil"/>
        </w:pBdr>
        <w:ind w:left="720" w:hanging="720"/>
        <w:rPr>
          <w:color w:val="000000"/>
        </w:rPr>
      </w:pPr>
      <w:r>
        <w:rPr>
          <w:color w:val="000000"/>
        </w:rPr>
        <w:t>{{</w:t>
      </w:r>
      <w:proofErr w:type="spellStart"/>
      <w:proofErr w:type="gramStart"/>
      <w:r>
        <w:rPr>
          <w:color w:val="000000"/>
        </w:rPr>
        <w:t>advocate</w:t>
      </w:r>
      <w:r>
        <w:t>.name.first</w:t>
      </w:r>
      <w:proofErr w:type="spellEnd"/>
      <w:proofErr w:type="gramEnd"/>
      <w:r>
        <w:rPr>
          <w:color w:val="000000"/>
        </w:rPr>
        <w:t>}} {{</w:t>
      </w:r>
      <w:proofErr w:type="spellStart"/>
      <w:r>
        <w:rPr>
          <w:color w:val="000000"/>
        </w:rPr>
        <w:t>advocate.name.last</w:t>
      </w:r>
      <w:proofErr w:type="spellEnd"/>
      <w:r>
        <w:rPr>
          <w:color w:val="000000"/>
        </w:rPr>
        <w:t>}}</w:t>
      </w:r>
    </w:p>
    <w:p w:rsidR="00DB3F6A" w:rsidRPr="003D7F11" w:rsidRDefault="00DB3F6A" w:rsidP="00DB3F6A">
      <w:pPr>
        <w:pBdr>
          <w:top w:val="nil"/>
          <w:left w:val="nil"/>
          <w:bottom w:val="nil"/>
          <w:right w:val="nil"/>
          <w:between w:val="nil"/>
        </w:pBdr>
        <w:ind w:left="720" w:hanging="720"/>
        <w:rPr>
          <w:color w:val="000000"/>
        </w:rPr>
      </w:pPr>
      <w:r w:rsidRPr="003D7F11">
        <w:rPr>
          <w:color w:val="000000"/>
        </w:rPr>
        <w:t>Gr</w:t>
      </w:r>
      <w:r>
        <w:rPr>
          <w:color w:val="000000"/>
        </w:rPr>
        <w:t>eater Boston Legal Services</w:t>
      </w:r>
    </w:p>
    <w:p w:rsidR="00DB3F6A" w:rsidRPr="003D7F11" w:rsidRDefault="00DB3F6A" w:rsidP="00DB3F6A">
      <w:pPr>
        <w:pBdr>
          <w:top w:val="nil"/>
          <w:left w:val="nil"/>
          <w:bottom w:val="nil"/>
          <w:right w:val="nil"/>
          <w:between w:val="nil"/>
        </w:pBdr>
        <w:rPr>
          <w:color w:val="000000"/>
        </w:rPr>
      </w:pPr>
      <w:r w:rsidRPr="003D7F11">
        <w:rPr>
          <w:color w:val="000000"/>
        </w:rPr>
        <w:t>197 Friend Street</w:t>
      </w:r>
    </w:p>
    <w:p w:rsidR="00DB3F6A" w:rsidRPr="00D35266" w:rsidRDefault="00DB3F6A" w:rsidP="00DB3F6A">
      <w:pPr>
        <w:pBdr>
          <w:top w:val="nil"/>
          <w:left w:val="nil"/>
          <w:bottom w:val="nil"/>
          <w:right w:val="nil"/>
          <w:between w:val="nil"/>
        </w:pBdr>
        <w:ind w:left="720" w:hanging="720"/>
        <w:rPr>
          <w:color w:val="000000"/>
        </w:rPr>
      </w:pPr>
      <w:r w:rsidRPr="003D7F11">
        <w:rPr>
          <w:color w:val="000000"/>
        </w:rPr>
        <w:t>Boston, M</w:t>
      </w:r>
      <w:r>
        <w:rPr>
          <w:color w:val="000000"/>
        </w:rPr>
        <w:t>A 02114</w:t>
      </w:r>
    </w:p>
    <w:p w:rsidR="00DB3F6A" w:rsidRPr="003D7F11" w:rsidRDefault="00DB3F6A" w:rsidP="003D7F11">
      <w:pPr>
        <w:pBdr>
          <w:top w:val="nil"/>
          <w:left w:val="nil"/>
          <w:bottom w:val="nil"/>
          <w:right w:val="nil"/>
          <w:between w:val="nil"/>
        </w:pBdr>
        <w:ind w:left="720" w:hanging="720"/>
        <w:rPr>
          <w:color w:val="000000"/>
        </w:rPr>
      </w:pPr>
    </w:p>
    <w:sectPr w:rsidR="00DB3F6A" w:rsidRPr="003D7F11" w:rsidSect="00B33B12">
      <w:headerReference w:type="even" r:id="rId9"/>
      <w:headerReference w:type="default" r:id="rId10"/>
      <w:footerReference w:type="even" r:id="rId11"/>
      <w:footerReference w:type="default" r:id="rId12"/>
      <w:headerReference w:type="first" r:id="rId13"/>
      <w:footerReference w:type="first" r:id="rId14"/>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B17" w:rsidRDefault="00312B17">
      <w:r>
        <w:separator/>
      </w:r>
    </w:p>
  </w:endnote>
  <w:endnote w:type="continuationSeparator" w:id="0">
    <w:p w:rsidR="00312B17" w:rsidRDefault="0031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LetterheadFooter"/>
      <w:tag w:val="iMergeField-LetterheadFooter"/>
      <w:id w:val="-596558171"/>
    </w:sdtPr>
    <w:sdtEndPr/>
    <w:sdtContent>
      <w:p w:rsidR="00447580" w:rsidRPr="004C62F0" w:rsidRDefault="00447580"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09195550" wp14:editId="2BEA8D0B">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placeholder>
              <w:docPart w:val="51F2AE4748E849AD814C9EFA3D73587B"/>
            </w:placeholder>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placeholder>
              <w:docPart w:val="1FA3BC4B43A7423184EAEE493E849FF5"/>
            </w:placeholder>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placeholder>
              <w:docPart w:val="F41ED781986445FFA399F0D5F258078B"/>
            </w:placeholder>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rsidR="00E413BC" w:rsidRPr="002A4ED1" w:rsidRDefault="00312B17" w:rsidP="002A4ED1">
        <w:pPr>
          <w:pStyle w:val="Footer"/>
        </w:pPr>
      </w:p>
    </w:sdtContent>
  </w:sdt>
  <w:p w:rsidR="002A4ED1" w:rsidRDefault="002A4E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B17" w:rsidRDefault="00312B17">
      <w:r>
        <w:separator/>
      </w:r>
    </w:p>
  </w:footnote>
  <w:footnote w:type="continuationSeparator" w:id="0">
    <w:p w:rsidR="00312B17" w:rsidRDefault="00312B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8B" w:rsidRDefault="00447580" w:rsidP="00B022BE">
    <w:pPr>
      <w:pStyle w:val="Header"/>
    </w:pPr>
    <w:r>
      <w:rPr>
        <w:noProof/>
        <w:szCs w:val="20"/>
      </w:rPr>
      <w:drawing>
        <wp:inline distT="0" distB="0" distL="0" distR="0">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3"/>
  </w:num>
  <w:num w:numId="27">
    <w:abstractNumId w:val="8"/>
  </w:num>
  <w:num w:numId="28">
    <w:abstractNumId w:val="11"/>
  </w:num>
  <w:num w:numId="29">
    <w:abstractNumId w:val="12"/>
  </w:num>
  <w:num w:numId="30">
    <w:abstractNumId w:val="4"/>
  </w:num>
  <w:num w:numId="31">
    <w:abstractNumId w:val="9"/>
  </w:num>
  <w:num w:numId="3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80"/>
    <w:rsid w:val="00023190"/>
    <w:rsid w:val="00073090"/>
    <w:rsid w:val="000C32FF"/>
    <w:rsid w:val="000D3EE6"/>
    <w:rsid w:val="000F5946"/>
    <w:rsid w:val="001650B0"/>
    <w:rsid w:val="00172836"/>
    <w:rsid w:val="00180272"/>
    <w:rsid w:val="001B418B"/>
    <w:rsid w:val="001C3178"/>
    <w:rsid w:val="001C4738"/>
    <w:rsid w:val="0024600C"/>
    <w:rsid w:val="00251364"/>
    <w:rsid w:val="002627E9"/>
    <w:rsid w:val="0029041F"/>
    <w:rsid w:val="002A4ED1"/>
    <w:rsid w:val="002C2AF1"/>
    <w:rsid w:val="00312B17"/>
    <w:rsid w:val="00323171"/>
    <w:rsid w:val="00343D1D"/>
    <w:rsid w:val="003D34D8"/>
    <w:rsid w:val="003D7F11"/>
    <w:rsid w:val="003F1C50"/>
    <w:rsid w:val="004267B9"/>
    <w:rsid w:val="00447580"/>
    <w:rsid w:val="004551E8"/>
    <w:rsid w:val="004800C2"/>
    <w:rsid w:val="004A6C59"/>
    <w:rsid w:val="004B0312"/>
    <w:rsid w:val="004B5C8B"/>
    <w:rsid w:val="004C5468"/>
    <w:rsid w:val="005265DC"/>
    <w:rsid w:val="005404EF"/>
    <w:rsid w:val="005867F1"/>
    <w:rsid w:val="005A7FBE"/>
    <w:rsid w:val="0060055D"/>
    <w:rsid w:val="00602542"/>
    <w:rsid w:val="006544D3"/>
    <w:rsid w:val="006A28E4"/>
    <w:rsid w:val="006B529C"/>
    <w:rsid w:val="00743603"/>
    <w:rsid w:val="00767803"/>
    <w:rsid w:val="007C7F49"/>
    <w:rsid w:val="007E5035"/>
    <w:rsid w:val="00810F45"/>
    <w:rsid w:val="008649BD"/>
    <w:rsid w:val="00865E4C"/>
    <w:rsid w:val="008802DE"/>
    <w:rsid w:val="008B0F1D"/>
    <w:rsid w:val="008D3D8C"/>
    <w:rsid w:val="00902BEC"/>
    <w:rsid w:val="00951CEF"/>
    <w:rsid w:val="00961EE2"/>
    <w:rsid w:val="00993434"/>
    <w:rsid w:val="00A2455D"/>
    <w:rsid w:val="00A35B32"/>
    <w:rsid w:val="00A37EF5"/>
    <w:rsid w:val="00A41A4C"/>
    <w:rsid w:val="00A543CB"/>
    <w:rsid w:val="00A62F4A"/>
    <w:rsid w:val="00A9045D"/>
    <w:rsid w:val="00AF44B9"/>
    <w:rsid w:val="00B022BE"/>
    <w:rsid w:val="00B13F3C"/>
    <w:rsid w:val="00B316F3"/>
    <w:rsid w:val="00B33B12"/>
    <w:rsid w:val="00B41470"/>
    <w:rsid w:val="00B5281F"/>
    <w:rsid w:val="00B540CF"/>
    <w:rsid w:val="00B623D0"/>
    <w:rsid w:val="00B72D23"/>
    <w:rsid w:val="00B80CFD"/>
    <w:rsid w:val="00BA54B4"/>
    <w:rsid w:val="00BC492B"/>
    <w:rsid w:val="00BC5A77"/>
    <w:rsid w:val="00BE7186"/>
    <w:rsid w:val="00BF7D9A"/>
    <w:rsid w:val="00C127F9"/>
    <w:rsid w:val="00C13ECE"/>
    <w:rsid w:val="00C70166"/>
    <w:rsid w:val="00CB3FA6"/>
    <w:rsid w:val="00CC14A0"/>
    <w:rsid w:val="00CC570F"/>
    <w:rsid w:val="00CF1BE6"/>
    <w:rsid w:val="00D00FC9"/>
    <w:rsid w:val="00D709B6"/>
    <w:rsid w:val="00DB3F6A"/>
    <w:rsid w:val="00DE7D95"/>
    <w:rsid w:val="00E413BC"/>
    <w:rsid w:val="00E44194"/>
    <w:rsid w:val="00E94B36"/>
    <w:rsid w:val="00F12381"/>
    <w:rsid w:val="00F52A3C"/>
    <w:rsid w:val="00F9196E"/>
    <w:rsid w:val="00F93662"/>
    <w:rsid w:val="00F9685F"/>
    <w:rsid w:val="00FB37A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2995C"/>
  <w15:docId w15:val="{BD411167-72DF-49CC-B303-94A15B60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3CB"/>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 w:type="paragraph" w:styleId="ListParagraph">
    <w:name w:val="List Paragraph"/>
    <w:basedOn w:val="Normal"/>
    <w:uiPriority w:val="34"/>
    <w:qFormat/>
    <w:rsid w:val="003F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503156534">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F2AE4748E849AD814C9EFA3D73587B"/>
        <w:category>
          <w:name w:val="General"/>
          <w:gallery w:val="placeholder"/>
        </w:category>
        <w:types>
          <w:type w:val="bbPlcHdr"/>
        </w:types>
        <w:behaviors>
          <w:behavior w:val="content"/>
        </w:behaviors>
        <w:guid w:val="{E4569AB5-A0E9-40E7-817C-915DFEDC9176}"/>
      </w:docPartPr>
      <w:docPartBody>
        <w:p w:rsidR="00003D9D" w:rsidRDefault="002D64D2" w:rsidP="002D64D2">
          <w:pPr>
            <w:pStyle w:val="51F2AE4748E849AD814C9EFA3D73587B"/>
          </w:pPr>
          <w:r w:rsidRPr="009D0B1C">
            <w:rPr>
              <w:rStyle w:val="PlaceholderText"/>
            </w:rPr>
            <w:t>AuthorOfficeAddressSingleLine</w:t>
          </w:r>
        </w:p>
      </w:docPartBody>
    </w:docPart>
    <w:docPart>
      <w:docPartPr>
        <w:name w:val="1FA3BC4B43A7423184EAEE493E849FF5"/>
        <w:category>
          <w:name w:val="General"/>
          <w:gallery w:val="placeholder"/>
        </w:category>
        <w:types>
          <w:type w:val="bbPlcHdr"/>
        </w:types>
        <w:behaviors>
          <w:behavior w:val="content"/>
        </w:behaviors>
        <w:guid w:val="{DF696FC4-8BCD-412B-B7EE-269CEE2A5E07}"/>
      </w:docPartPr>
      <w:docPartBody>
        <w:p w:rsidR="00003D9D" w:rsidRDefault="002D64D2" w:rsidP="002D64D2">
          <w:pPr>
            <w:pStyle w:val="1FA3BC4B43A7423184EAEE493E849FF5"/>
          </w:pPr>
          <w:r w:rsidRPr="009D0B1C">
            <w:rPr>
              <w:rStyle w:val="PlaceholderText"/>
            </w:rPr>
            <w:t>AuthorOfficeGeneralNo1</w:t>
          </w:r>
        </w:p>
      </w:docPartBody>
    </w:docPart>
    <w:docPart>
      <w:docPartPr>
        <w:name w:val="F41ED781986445FFA399F0D5F258078B"/>
        <w:category>
          <w:name w:val="General"/>
          <w:gallery w:val="placeholder"/>
        </w:category>
        <w:types>
          <w:type w:val="bbPlcHdr"/>
        </w:types>
        <w:behaviors>
          <w:behavior w:val="content"/>
        </w:behaviors>
        <w:guid w:val="{113ADFFA-437C-41A8-998E-680B93977EC0}"/>
      </w:docPartPr>
      <w:docPartBody>
        <w:p w:rsidR="00003D9D" w:rsidRDefault="002D64D2" w:rsidP="002D64D2">
          <w:pPr>
            <w:pStyle w:val="F41ED781986445FFA399F0D5F258078B"/>
          </w:pPr>
          <w:r w:rsidRPr="009D0B1C">
            <w:rPr>
              <w:rStyle w:val="PlaceholderText"/>
            </w:rPr>
            <w:t>AuthorOfficeFaxNo1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D2"/>
    <w:rsid w:val="00003D9D"/>
    <w:rsid w:val="000232F9"/>
    <w:rsid w:val="00216F3A"/>
    <w:rsid w:val="002B7B5A"/>
    <w:rsid w:val="002D64D2"/>
    <w:rsid w:val="003940D9"/>
    <w:rsid w:val="00447BA4"/>
    <w:rsid w:val="004B0FF7"/>
    <w:rsid w:val="00725AC2"/>
    <w:rsid w:val="00897D64"/>
    <w:rsid w:val="00B642C2"/>
    <w:rsid w:val="00D63A57"/>
    <w:rsid w:val="00E9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D2"/>
    <w:rPr>
      <w:color w:val="808080"/>
    </w:rPr>
  </w:style>
  <w:style w:type="paragraph" w:customStyle="1" w:styleId="DF40BEF492C340BD8AD68B2DB4AB8AE0">
    <w:name w:val="DF40BEF492C340BD8AD68B2DB4AB8AE0"/>
  </w:style>
  <w:style w:type="paragraph" w:customStyle="1" w:styleId="36E6BCFF9E664017A10E66DCD0D1AE5D">
    <w:name w:val="36E6BCFF9E664017A10E66DCD0D1AE5D"/>
  </w:style>
  <w:style w:type="paragraph" w:customStyle="1" w:styleId="B8C3C426CA9A4D38B872791B7B24A575">
    <w:name w:val="B8C3C426CA9A4D38B872791B7B24A575"/>
  </w:style>
  <w:style w:type="paragraph" w:customStyle="1" w:styleId="66D0CC40CA3D4341B195FFD2EA1DD660">
    <w:name w:val="66D0CC40CA3D4341B195FFD2EA1DD660"/>
  </w:style>
  <w:style w:type="paragraph" w:customStyle="1" w:styleId="AECF777B790745CEBC537240672D5D63">
    <w:name w:val="AECF777B790745CEBC537240672D5D63"/>
  </w:style>
  <w:style w:type="paragraph" w:customStyle="1" w:styleId="E8308E1B547448DFBFB9A794BAB26DED">
    <w:name w:val="E8308E1B547448DFBFB9A794BAB26DED"/>
  </w:style>
  <w:style w:type="paragraph" w:customStyle="1" w:styleId="0D8D0A598B4D4565825293B40104548F">
    <w:name w:val="0D8D0A598B4D4565825293B40104548F"/>
  </w:style>
  <w:style w:type="paragraph" w:customStyle="1" w:styleId="76FA226FB0D04BF1A1A8C00A8AE4B7B4">
    <w:name w:val="76FA226FB0D04BF1A1A8C00A8AE4B7B4"/>
  </w:style>
  <w:style w:type="paragraph" w:customStyle="1" w:styleId="A85AC42C09EC4008938F9F966670A46B">
    <w:name w:val="A85AC42C09EC4008938F9F966670A46B"/>
  </w:style>
  <w:style w:type="paragraph" w:customStyle="1" w:styleId="8CD86E5B70F9499995B6D251E11AC1C9">
    <w:name w:val="8CD86E5B70F9499995B6D251E11AC1C9"/>
  </w:style>
  <w:style w:type="paragraph" w:customStyle="1" w:styleId="AC1C254BA6584D52B273A8D234D84538">
    <w:name w:val="AC1C254BA6584D52B273A8D234D84538"/>
  </w:style>
  <w:style w:type="paragraph" w:customStyle="1" w:styleId="1CFB1888677D48AFAC0C7E763AF99B42">
    <w:name w:val="1CFB1888677D48AFAC0C7E763AF99B42"/>
  </w:style>
  <w:style w:type="paragraph" w:customStyle="1" w:styleId="68A88EF985C5456388B83E23EDA9274A">
    <w:name w:val="68A88EF985C5456388B83E23EDA9274A"/>
  </w:style>
  <w:style w:type="paragraph" w:customStyle="1" w:styleId="1588242BF1164516A9F17801C3563BB8">
    <w:name w:val="1588242BF1164516A9F17801C3563BB8"/>
  </w:style>
  <w:style w:type="paragraph" w:customStyle="1" w:styleId="51F2AE4748E849AD814C9EFA3D73587B">
    <w:name w:val="51F2AE4748E849AD814C9EFA3D73587B"/>
    <w:rsid w:val="002D64D2"/>
  </w:style>
  <w:style w:type="paragraph" w:customStyle="1" w:styleId="1FA3BC4B43A7423184EAEE493E849FF5">
    <w:name w:val="1FA3BC4B43A7423184EAEE493E849FF5"/>
    <w:rsid w:val="002D64D2"/>
  </w:style>
  <w:style w:type="paragraph" w:customStyle="1" w:styleId="F41ED781986445FFA399F0D5F258078B">
    <w:name w:val="F41ED781986445FFA399F0D5F258078B"/>
    <w:rsid w:val="002D6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To>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</To>
      <Sal>Formal:</Sal>
      <SalText>Dear Ms. Ayana:</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859D-E4E3-4FE2-8AC4-5023DDDEEBAC}">
  <ds:schemaRefs/>
</ds:datastoreItem>
</file>

<file path=customXml/itemProps2.xml><?xml version="1.0" encoding="utf-8"?>
<ds:datastoreItem xmlns:ds="http://schemas.openxmlformats.org/officeDocument/2006/customXml" ds:itemID="{12E9D3EE-1049-4744-84A4-5D9AA663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Brooks, Matthew</cp:lastModifiedBy>
  <cp:revision>2</cp:revision>
  <cp:lastPrinted>2018-08-10T21:43:00Z</cp:lastPrinted>
  <dcterms:created xsi:type="dcterms:W3CDTF">2021-04-06T19:26:00Z</dcterms:created>
  <dcterms:modified xsi:type="dcterms:W3CDTF">2021-04-06T19:26:00Z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TONameListText">
    <vt:lpwstr>TONameList</vt:lpwstr>
  </property>
  <property fmtid="{D5CDD505-2E9C-101B-9397-08002B2CF9AE}" pid="17" name="iMergeField-TONameListPlaceholderText">
    <vt:lpwstr>Click or tap here to enter text.</vt:lpwstr>
  </property>
  <property fmtid="{D5CDD505-2E9C-101B-9397-08002B2CF9AE}" pid="18" name="iMergeField-TONameListTitle">
    <vt:lpwstr>TONameList</vt:lpwstr>
  </property>
  <property fmtid="{D5CDD505-2E9C-101B-9397-08002B2CF9AE}" pid="19" name="iMergeField-CCNameListText">
    <vt:lpwstr>{name}|\n</vt:lpwstr>
  </property>
  <property fmtid="{D5CDD505-2E9C-101B-9397-08002B2CF9AE}" pid="20" name="iMergeField-CCNameListPlaceholderText">
    <vt:lpwstr>{name}|\n</vt:lpwstr>
  </property>
  <property fmtid="{D5CDD505-2E9C-101B-9397-08002B2CF9AE}" pid="21" name="iMergeField-CCNameListTitle">
    <vt:lpwstr>CCNameList</vt:lpwstr>
  </property>
  <property fmtid="{D5CDD505-2E9C-101B-9397-08002B2CF9AE}" pid="22" name="iMergeField-BCCNameListText">
    <vt:lpwstr>{name}|\n</vt:lpwstr>
  </property>
  <property fmtid="{D5CDD505-2E9C-101B-9397-08002B2CF9AE}" pid="23" name="iMergeField-BCCNameListPlaceholderText">
    <vt:lpwstr>{name}|\n</vt:lpwstr>
  </property>
  <property fmtid="{D5CDD505-2E9C-101B-9397-08002B2CF9AE}" pid="24" name="iMergeField-BCCNameListTitle">
    <vt:lpwstr>BCCNameList</vt:lpwstr>
  </property>
</Properties>
</file>