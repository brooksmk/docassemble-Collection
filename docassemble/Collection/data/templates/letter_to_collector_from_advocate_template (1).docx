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59" w:rsidRDefault="004A6C59" w:rsidP="004A6C59">
      <w:bookmarkStart w:id="0" w:name="_gjdgxs" w:colFirst="0" w:colLast="0"/>
      <w:bookmarkEnd w:id="0"/>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r w:rsidR="00CC14A0">
        <w:rPr>
          <w:color w:val="000000"/>
        </w:rPr>
        <w:t>{{</w:t>
      </w:r>
      <w:proofErr w:type="spellStart"/>
      <w:proofErr w:type="gramStart"/>
      <w:r>
        <w:rPr>
          <w:color w:val="000000"/>
        </w:rPr>
        <w:t>client</w:t>
      </w:r>
      <w:r>
        <w:t>.name</w:t>
      </w:r>
      <w:r w:rsidR="00CC14A0">
        <w:t>.first</w:t>
      </w:r>
      <w:proofErr w:type="spellEnd"/>
      <w:proofErr w:type="gramEnd"/>
      <w:r>
        <w:rPr>
          <w:color w:val="000000"/>
        </w:rPr>
        <w:t>}}</w:t>
      </w:r>
      <w:r w:rsidR="00CC14A0">
        <w:rPr>
          <w:color w:val="000000"/>
        </w:rPr>
        <w:t xml:space="preserve"> {{</w:t>
      </w:r>
      <w:proofErr w:type="spellStart"/>
      <w:r w:rsidR="00CC14A0">
        <w:rPr>
          <w:color w:val="000000"/>
        </w:rPr>
        <w:t>client.name.last</w:t>
      </w:r>
      <w:proofErr w:type="spellEnd"/>
      <w:r w:rsidR="00CC14A0">
        <w:rPr>
          <w:color w:val="000000"/>
        </w:rPr>
        <w:t>}}</w:t>
      </w:r>
    </w:p>
    <w:p w:rsidR="003D7F11" w:rsidRPr="00B316F3" w:rsidRDefault="003D7F11" w:rsidP="004A6C59">
      <w:pPr>
        <w:pBdr>
          <w:top w:val="nil"/>
          <w:left w:val="nil"/>
          <w:bottom w:val="nil"/>
          <w:right w:val="nil"/>
          <w:between w:val="nil"/>
        </w:pBdr>
        <w:ind w:left="720" w:hanging="720"/>
        <w:rPr>
          <w:color w:val="000000"/>
        </w:rPr>
      </w:pPr>
      <w:r>
        <w:rPr>
          <w:b/>
          <w:color w:val="000000"/>
        </w:rPr>
        <w:tab/>
      </w:r>
      <w:r w:rsidR="00DB3F6A">
        <w:rPr>
          <w:color w:val="000000"/>
        </w:rPr>
        <w:t xml:space="preserve">c/o </w:t>
      </w:r>
      <w:r w:rsidR="00CC14A0">
        <w:rPr>
          <w:color w:val="000000"/>
        </w:rPr>
        <w:t>{{</w:t>
      </w:r>
      <w:proofErr w:type="spellStart"/>
      <w:proofErr w:type="gramStart"/>
      <w:r w:rsidR="00CC14A0">
        <w:rPr>
          <w:color w:val="000000"/>
        </w:rPr>
        <w:t>advocate</w:t>
      </w:r>
      <w:r w:rsidR="00CC14A0">
        <w:t>.name.first</w:t>
      </w:r>
      <w:proofErr w:type="spellEnd"/>
      <w:proofErr w:type="gramEnd"/>
      <w:r w:rsidR="00CC14A0">
        <w:rPr>
          <w:color w:val="000000"/>
        </w:rPr>
        <w:t>}} {{</w:t>
      </w:r>
      <w:proofErr w:type="spellStart"/>
      <w:r w:rsidR="00CC14A0">
        <w:rPr>
          <w:color w:val="000000"/>
        </w:rPr>
        <w:t>advocate</w:t>
      </w:r>
      <w:r w:rsidR="00CC14A0">
        <w:rPr>
          <w:color w:val="000000"/>
        </w:rPr>
        <w:t>.name.last</w:t>
      </w:r>
      <w:proofErr w:type="spellEnd"/>
      <w:r w:rsidR="00CC14A0">
        <w:rPr>
          <w:color w:val="000000"/>
        </w:rPr>
        <w:t>}}</w:t>
      </w:r>
    </w:p>
    <w:p w:rsidR="003D7F11" w:rsidRPr="003D7F11" w:rsidRDefault="003D7F11" w:rsidP="004A6C59">
      <w:pPr>
        <w:pBdr>
          <w:top w:val="nil"/>
          <w:left w:val="nil"/>
          <w:bottom w:val="nil"/>
          <w:right w:val="nil"/>
          <w:between w:val="nil"/>
        </w:pBdr>
        <w:ind w:left="720" w:hanging="720"/>
        <w:rPr>
          <w:color w:val="000000"/>
        </w:rPr>
      </w:pPr>
      <w:r w:rsidRPr="00B316F3">
        <w:rPr>
          <w:color w:val="000000"/>
        </w:rPr>
        <w:tab/>
      </w:r>
      <w:r w:rsidRPr="003D7F11">
        <w:rPr>
          <w:color w:val="000000"/>
        </w:rPr>
        <w:t>Gr</w:t>
      </w:r>
      <w:r>
        <w:rPr>
          <w:color w:val="000000"/>
        </w:rPr>
        <w:t>eater Boston Legal Services</w:t>
      </w:r>
    </w:p>
    <w:p w:rsidR="003D7F11" w:rsidRPr="003D7F11" w:rsidRDefault="003D7F11" w:rsidP="003D7F11">
      <w:pPr>
        <w:pBdr>
          <w:top w:val="nil"/>
          <w:left w:val="nil"/>
          <w:bottom w:val="nil"/>
          <w:right w:val="nil"/>
          <w:between w:val="nil"/>
        </w:pBdr>
        <w:ind w:left="720"/>
        <w:rPr>
          <w:color w:val="000000"/>
        </w:rPr>
      </w:pPr>
      <w:r w:rsidRPr="003D7F11">
        <w:rPr>
          <w:color w:val="000000"/>
        </w:rPr>
        <w:t>197 Friend Street</w:t>
      </w:r>
    </w:p>
    <w:p w:rsidR="004A6C59" w:rsidRPr="00D35266" w:rsidRDefault="003D7F11" w:rsidP="003D7F11">
      <w:pPr>
        <w:pBdr>
          <w:top w:val="nil"/>
          <w:left w:val="nil"/>
          <w:bottom w:val="nil"/>
          <w:right w:val="nil"/>
          <w:between w:val="nil"/>
        </w:pBdr>
        <w:ind w:left="720" w:hanging="720"/>
        <w:rPr>
          <w:color w:val="000000"/>
        </w:rPr>
      </w:pPr>
      <w:r w:rsidRPr="003D7F11">
        <w:rPr>
          <w:color w:val="000000"/>
        </w:rPr>
        <w:tab/>
        <w:t>Boston, M</w:t>
      </w:r>
      <w:r>
        <w:rPr>
          <w:color w:val="000000"/>
        </w:rPr>
        <w:t>A 02114</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2627E9">
        <w:rPr>
          <w:color w:val="000000"/>
        </w:rPr>
        <w:t>{</w:t>
      </w:r>
      <w:proofErr w:type="gramEnd"/>
      <w:r w:rsidR="002627E9">
        <w:rPr>
          <w:color w:val="000000"/>
        </w:rPr>
        <w:t xml:space="preserve">% if </w:t>
      </w:r>
      <w:proofErr w:type="spellStart"/>
      <w:r w:rsidR="002627E9">
        <w:rPr>
          <w:color w:val="000000"/>
        </w:rPr>
        <w:t>collector_is_debt_collector</w:t>
      </w:r>
      <w:proofErr w:type="spellEnd"/>
      <w:r w:rsidR="002627E9">
        <w:rPr>
          <w:color w:val="000000"/>
        </w:rPr>
        <w:t xml:space="preserve"> or </w:t>
      </w:r>
      <w:proofErr w:type="spellStart"/>
      <w:r w:rsidR="002627E9">
        <w:rPr>
          <w:color w:val="000000"/>
        </w:rPr>
        <w:t>oc_known</w:t>
      </w:r>
      <w:proofErr w:type="spellEnd"/>
      <w:r w:rsidR="002627E9">
        <w:rPr>
          <w:color w:val="000000"/>
        </w:rPr>
        <w:t xml:space="preserve"> %}</w:t>
      </w:r>
      <w:r>
        <w:rPr>
          <w:b/>
          <w:color w:val="000000"/>
        </w:rPr>
        <w:t xml:space="preserve">Alleged </w:t>
      </w:r>
      <w:r w:rsidR="002627E9">
        <w:rPr>
          <w:b/>
          <w:color w:val="000000"/>
        </w:rPr>
        <w:t xml:space="preserve">Original </w:t>
      </w:r>
      <w:r>
        <w:rPr>
          <w:b/>
          <w:color w:val="000000"/>
        </w:rPr>
        <w:t>Creditor:</w:t>
      </w:r>
      <w:r>
        <w:rPr>
          <w:color w:val="000000"/>
        </w:rPr>
        <w:t xml:space="preserve"> {{ </w:t>
      </w:r>
      <w:proofErr w:type="spellStart"/>
      <w:r>
        <w:rPr>
          <w:color w:val="000000"/>
        </w:rPr>
        <w:t>oc_name</w:t>
      </w:r>
      <w:proofErr w:type="spellEnd"/>
      <w:r>
        <w:rPr>
          <w:color w:val="000000"/>
        </w:rPr>
        <w:t xml:space="preserve"> }}</w:t>
      </w:r>
      <w:r w:rsidR="002627E9">
        <w:rPr>
          <w:color w:val="000000"/>
        </w:rPr>
        <w:t xml:space="preserve">{% </w:t>
      </w:r>
      <w:proofErr w:type="spellStart"/>
      <w:r w:rsidR="002627E9">
        <w:rPr>
          <w:color w:val="000000"/>
        </w:rPr>
        <w:t>endif</w:t>
      </w:r>
      <w:proofErr w:type="spellEnd"/>
      <w:r w:rsidR="002627E9">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r>
        <w:rPr>
          <w:color w:val="000000"/>
        </w:rPr>
        <w:t>signature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lastRenderedPageBreak/>
        <w:t>Note that in certain instances, pursuant to the law cited above, you must cease all collections activities until you have complied with the requests in this letter. {% endif %</w:t>
      </w:r>
      <w:r>
        <w:t>}{% if validation == False %}</w:t>
      </w:r>
      <w:r>
        <w:rPr>
          <w:color w:val="000000"/>
        </w:rPr>
        <w:t xml:space="preserve">In accordance with 15 U.S.C. § 1692c(c), to the extent that you qualify as a “debt collector” for the purposes of the Fair Debt Collection Practices Act, please cease all further communications with </w:t>
      </w:r>
      <w:r w:rsidR="003D7F11">
        <w:rPr>
          <w:color w:val="000000"/>
        </w:rPr>
        <w:t>my client</w:t>
      </w:r>
      <w:r>
        <w:rPr>
          <w:color w:val="000000"/>
        </w:rPr>
        <w:t xml:space="preserve"> regarding this debt. {% </w:t>
      </w:r>
      <w:proofErr w:type="spellStart"/>
      <w:r>
        <w:rPr>
          <w:color w:val="000000"/>
        </w:rPr>
        <w:t>endif</w:t>
      </w:r>
      <w:proofErr w:type="spellEnd"/>
      <w:r>
        <w:t xml:space="preserve"> </w:t>
      </w:r>
      <w:proofErr w:type="gramStart"/>
      <w:r>
        <w:rPr>
          <w:color w:val="000000"/>
        </w:rPr>
        <w:t>%}</w:t>
      </w:r>
      <w:r w:rsidR="000C32FF">
        <w:rPr>
          <w:color w:val="000000"/>
        </w:rPr>
        <w:t>{</w:t>
      </w:r>
      <w:proofErr w:type="gramEnd"/>
      <w:r w:rsidR="000C32FF">
        <w:rPr>
          <w:color w:val="000000"/>
        </w:rPr>
        <w:t xml:space="preserve">% if </w:t>
      </w:r>
      <w:proofErr w:type="spellStart"/>
      <w:r w:rsidR="000C32FF" w:rsidRPr="000C32FF">
        <w:rPr>
          <w:color w:val="000000"/>
        </w:rPr>
        <w:t>communications_go_to_advocate</w:t>
      </w:r>
      <w:proofErr w:type="spellEnd"/>
      <w:r w:rsidR="000C32FF">
        <w:rPr>
          <w:color w:val="000000"/>
        </w:rPr>
        <w:t xml:space="preserve"> %} Please direct all further communications regarding this debt to me using the address information above or below. {% </w:t>
      </w:r>
      <w:proofErr w:type="spellStart"/>
      <w:r w:rsidR="000C32FF">
        <w:rPr>
          <w:color w:val="000000"/>
        </w:rPr>
        <w:t>endif</w:t>
      </w:r>
      <w:proofErr w:type="spellEnd"/>
      <w:r w:rsidR="000C32FF">
        <w:rPr>
          <w:color w:val="000000"/>
        </w:rPr>
        <w:t xml:space="preserve"> %}</w:t>
      </w:r>
    </w:p>
    <w:p w:rsidR="003D7F11" w:rsidRDefault="003D7F11" w:rsidP="004A6C59"/>
    <w:p w:rsidR="003D7F11" w:rsidRDefault="003D7F11" w:rsidP="004A6C59">
      <w:r>
        <w:t>Please direct all future communications regarding this debt to me at the address above.</w:t>
      </w:r>
    </w:p>
    <w:p w:rsidR="003D7F11" w:rsidRDefault="003D7F11" w:rsidP="004A6C59"/>
    <w:p w:rsidR="004A6C59" w:rsidRDefault="004A6C59" w:rsidP="004A6C59">
      <w:r>
        <w:t>Sincerely,</w:t>
      </w:r>
    </w:p>
    <w:p w:rsidR="004A6C59" w:rsidRDefault="004A6C59" w:rsidP="004A6C59"/>
    <w:p w:rsidR="00CC14A0" w:rsidRPr="00B316F3" w:rsidRDefault="00CC14A0" w:rsidP="00CC14A0">
      <w:pPr>
        <w:pBdr>
          <w:top w:val="nil"/>
          <w:left w:val="nil"/>
          <w:bottom w:val="nil"/>
          <w:right w:val="nil"/>
          <w:between w:val="nil"/>
        </w:pBdr>
        <w:ind w:left="720" w:hanging="720"/>
        <w:rPr>
          <w:color w:val="000000"/>
        </w:rPr>
      </w:pPr>
      <w:r>
        <w:rPr>
          <w:color w:val="000000"/>
        </w:rPr>
        <w:t>{{</w:t>
      </w:r>
      <w:proofErr w:type="spellStart"/>
      <w:proofErr w:type="gramStart"/>
      <w:r>
        <w:rPr>
          <w:color w:val="000000"/>
        </w:rPr>
        <w:t>advocate</w:t>
      </w:r>
      <w:r>
        <w:t>.name.first</w:t>
      </w:r>
      <w:proofErr w:type="spellEnd"/>
      <w:proofErr w:type="gramEnd"/>
      <w:r>
        <w:rPr>
          <w:color w:val="000000"/>
        </w:rPr>
        <w:t>}} {{</w:t>
      </w:r>
      <w:proofErr w:type="spellStart"/>
      <w:r>
        <w:rPr>
          <w:color w:val="000000"/>
        </w:rPr>
        <w:t>advocate.name.last</w:t>
      </w:r>
      <w:proofErr w:type="spellEnd"/>
      <w:r>
        <w:rPr>
          <w:color w:val="000000"/>
        </w:rPr>
        <w:t>}}</w:t>
      </w:r>
    </w:p>
    <w:p w:rsidR="00DB3F6A" w:rsidRPr="003D7F11" w:rsidRDefault="00DB3F6A" w:rsidP="00DB3F6A">
      <w:pPr>
        <w:pBdr>
          <w:top w:val="nil"/>
          <w:left w:val="nil"/>
          <w:bottom w:val="nil"/>
          <w:right w:val="nil"/>
          <w:between w:val="nil"/>
        </w:pBdr>
        <w:ind w:left="720" w:hanging="720"/>
        <w:rPr>
          <w:color w:val="000000"/>
        </w:rPr>
      </w:pPr>
      <w:bookmarkStart w:id="1" w:name="_GoBack"/>
      <w:bookmarkEnd w:id="1"/>
      <w:r w:rsidRPr="003D7F11">
        <w:rPr>
          <w:color w:val="000000"/>
        </w:rPr>
        <w:t>Gr</w:t>
      </w:r>
      <w:r>
        <w:rPr>
          <w:color w:val="000000"/>
        </w:rPr>
        <w:t>eater Boston Legal Services</w:t>
      </w:r>
    </w:p>
    <w:p w:rsidR="00DB3F6A" w:rsidRPr="003D7F11" w:rsidRDefault="00DB3F6A" w:rsidP="00DB3F6A">
      <w:pPr>
        <w:pBdr>
          <w:top w:val="nil"/>
          <w:left w:val="nil"/>
          <w:bottom w:val="nil"/>
          <w:right w:val="nil"/>
          <w:between w:val="nil"/>
        </w:pBdr>
        <w:rPr>
          <w:color w:val="000000"/>
        </w:rPr>
      </w:pPr>
      <w:r w:rsidRPr="003D7F11">
        <w:rPr>
          <w:color w:val="000000"/>
        </w:rPr>
        <w:t>197 Friend Street</w:t>
      </w:r>
    </w:p>
    <w:p w:rsidR="00DB3F6A" w:rsidRPr="00D35266" w:rsidRDefault="00DB3F6A" w:rsidP="00DB3F6A">
      <w:pPr>
        <w:pBdr>
          <w:top w:val="nil"/>
          <w:left w:val="nil"/>
          <w:bottom w:val="nil"/>
          <w:right w:val="nil"/>
          <w:between w:val="nil"/>
        </w:pBdr>
        <w:ind w:left="720" w:hanging="720"/>
        <w:rPr>
          <w:color w:val="000000"/>
        </w:rPr>
      </w:pPr>
      <w:r w:rsidRPr="003D7F11">
        <w:rPr>
          <w:color w:val="000000"/>
        </w:rPr>
        <w:t>Boston, M</w:t>
      </w:r>
      <w:r>
        <w:rPr>
          <w:color w:val="000000"/>
        </w:rPr>
        <w:t>A 02114</w:t>
      </w:r>
    </w:p>
    <w:p w:rsidR="00DB3F6A" w:rsidRPr="003D7F11" w:rsidRDefault="00DB3F6A" w:rsidP="003D7F11">
      <w:pPr>
        <w:pBdr>
          <w:top w:val="nil"/>
          <w:left w:val="nil"/>
          <w:bottom w:val="nil"/>
          <w:right w:val="nil"/>
          <w:between w:val="nil"/>
        </w:pBdr>
        <w:ind w:left="720" w:hanging="720"/>
        <w:rPr>
          <w:color w:val="000000"/>
        </w:rPr>
      </w:pPr>
    </w:p>
    <w:sectPr w:rsidR="00DB3F6A" w:rsidRPr="003D7F11"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312" w:rsidRDefault="004B0312">
      <w:r>
        <w:separator/>
      </w:r>
    </w:p>
  </w:endnote>
  <w:endnote w:type="continuationSeparator" w:id="0">
    <w:p w:rsidR="004B0312" w:rsidRDefault="004B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4B0312"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312" w:rsidRDefault="004B0312">
      <w:r>
        <w:separator/>
      </w:r>
    </w:p>
  </w:footnote>
  <w:footnote w:type="continuationSeparator" w:id="0">
    <w:p w:rsidR="004B0312" w:rsidRDefault="004B03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80"/>
    <w:rsid w:val="00023190"/>
    <w:rsid w:val="00073090"/>
    <w:rsid w:val="000C32FF"/>
    <w:rsid w:val="000F5946"/>
    <w:rsid w:val="001650B0"/>
    <w:rsid w:val="00172836"/>
    <w:rsid w:val="00180272"/>
    <w:rsid w:val="001B418B"/>
    <w:rsid w:val="001C3178"/>
    <w:rsid w:val="001C4738"/>
    <w:rsid w:val="0024600C"/>
    <w:rsid w:val="002627E9"/>
    <w:rsid w:val="0029041F"/>
    <w:rsid w:val="002A4ED1"/>
    <w:rsid w:val="002C2AF1"/>
    <w:rsid w:val="00323171"/>
    <w:rsid w:val="00343D1D"/>
    <w:rsid w:val="003D34D8"/>
    <w:rsid w:val="003D7F11"/>
    <w:rsid w:val="003F1C50"/>
    <w:rsid w:val="004267B9"/>
    <w:rsid w:val="00447580"/>
    <w:rsid w:val="004551E8"/>
    <w:rsid w:val="004800C2"/>
    <w:rsid w:val="004A6C59"/>
    <w:rsid w:val="004B0312"/>
    <w:rsid w:val="004B5C8B"/>
    <w:rsid w:val="004C5468"/>
    <w:rsid w:val="005265DC"/>
    <w:rsid w:val="005404EF"/>
    <w:rsid w:val="005867F1"/>
    <w:rsid w:val="005A7FBE"/>
    <w:rsid w:val="0060055D"/>
    <w:rsid w:val="00602542"/>
    <w:rsid w:val="006544D3"/>
    <w:rsid w:val="006A28E4"/>
    <w:rsid w:val="006B529C"/>
    <w:rsid w:val="00743603"/>
    <w:rsid w:val="00767803"/>
    <w:rsid w:val="007C7F49"/>
    <w:rsid w:val="007E5035"/>
    <w:rsid w:val="00810F45"/>
    <w:rsid w:val="008649BD"/>
    <w:rsid w:val="00865E4C"/>
    <w:rsid w:val="008802DE"/>
    <w:rsid w:val="008B0F1D"/>
    <w:rsid w:val="008D3D8C"/>
    <w:rsid w:val="00902BEC"/>
    <w:rsid w:val="00951CEF"/>
    <w:rsid w:val="00961EE2"/>
    <w:rsid w:val="00993434"/>
    <w:rsid w:val="00A2455D"/>
    <w:rsid w:val="00A35B32"/>
    <w:rsid w:val="00A37EF5"/>
    <w:rsid w:val="00A41A4C"/>
    <w:rsid w:val="00A543CB"/>
    <w:rsid w:val="00A62F4A"/>
    <w:rsid w:val="00A9045D"/>
    <w:rsid w:val="00AF44B9"/>
    <w:rsid w:val="00B022BE"/>
    <w:rsid w:val="00B13F3C"/>
    <w:rsid w:val="00B316F3"/>
    <w:rsid w:val="00B33B12"/>
    <w:rsid w:val="00B41470"/>
    <w:rsid w:val="00B5281F"/>
    <w:rsid w:val="00B540CF"/>
    <w:rsid w:val="00B623D0"/>
    <w:rsid w:val="00B72D23"/>
    <w:rsid w:val="00B80CFD"/>
    <w:rsid w:val="00BA54B4"/>
    <w:rsid w:val="00BC5A77"/>
    <w:rsid w:val="00BE7186"/>
    <w:rsid w:val="00BF7D9A"/>
    <w:rsid w:val="00C127F9"/>
    <w:rsid w:val="00C13ECE"/>
    <w:rsid w:val="00C70166"/>
    <w:rsid w:val="00CB3FA6"/>
    <w:rsid w:val="00CC14A0"/>
    <w:rsid w:val="00CC570F"/>
    <w:rsid w:val="00CF1BE6"/>
    <w:rsid w:val="00D00FC9"/>
    <w:rsid w:val="00D709B6"/>
    <w:rsid w:val="00DB3F6A"/>
    <w:rsid w:val="00DE7D95"/>
    <w:rsid w:val="00E413BC"/>
    <w:rsid w:val="00E44194"/>
    <w:rsid w:val="00E94B36"/>
    <w:rsid w:val="00F12381"/>
    <w:rsid w:val="00F52A3C"/>
    <w:rsid w:val="00F9196E"/>
    <w:rsid w:val="00F93662"/>
    <w:rsid w:val="00F9685F"/>
    <w:rsid w:val="00FB37A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503DA"/>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D2"/>
    <w:rsid w:val="00003D9D"/>
    <w:rsid w:val="000232F9"/>
    <w:rsid w:val="002B7B5A"/>
    <w:rsid w:val="002D64D2"/>
    <w:rsid w:val="00447BA4"/>
    <w:rsid w:val="004B0FF7"/>
    <w:rsid w:val="00725AC2"/>
    <w:rsid w:val="00897D64"/>
    <w:rsid w:val="00B642C2"/>
    <w:rsid w:val="00D63A57"/>
    <w:rsid w:val="00E9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B9F4F263-1841-42DE-B601-842AE1F0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5</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6</cp:revision>
  <cp:lastPrinted>2018-08-10T21:43:00Z</cp:lastPrinted>
  <dcterms:created xsi:type="dcterms:W3CDTF">2021-04-02T16:33:00Z</dcterms:created>
  <dcterms:modified xsi:type="dcterms:W3CDTF">2021-04-02T17:10:00Z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